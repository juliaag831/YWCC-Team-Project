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016F1BD0" w14:textId="77777777" w:rsidTr="001E0877">
        <w:tc>
          <w:tcPr>
            <w:tcW w:w="7650" w:type="dxa"/>
          </w:tcPr>
          <w:p w14:paraId="09A63774" w14:textId="51F43158" w:rsidR="002B2D13" w:rsidRPr="00D60069" w:rsidRDefault="005579C2">
            <w:pPr>
              <w:pStyle w:val="Title"/>
            </w:pPr>
            <w:r>
              <w:t>Project Team 9 Meeting</w:t>
            </w:r>
          </w:p>
        </w:tc>
        <w:tc>
          <w:tcPr>
            <w:tcW w:w="2574" w:type="dxa"/>
            <w:vAlign w:val="bottom"/>
          </w:tcPr>
          <w:p w14:paraId="48AA03BA" w14:textId="58463B7B" w:rsidR="00D62E01" w:rsidRPr="00D60069" w:rsidRDefault="00546EBB">
            <w:pPr>
              <w:pStyle w:val="Heading3"/>
            </w:pPr>
            <w:r>
              <w:t>4/5/</w:t>
            </w:r>
            <w:r w:rsidR="005579C2">
              <w:t>2022</w:t>
            </w:r>
          </w:p>
          <w:p w14:paraId="3D5DE551" w14:textId="5223AD11" w:rsidR="00D62E01" w:rsidRPr="00D60069" w:rsidRDefault="00546EBB">
            <w:pPr>
              <w:pStyle w:val="Heading3"/>
            </w:pPr>
            <w:r>
              <w:t>6:00</w:t>
            </w:r>
            <w:r w:rsidR="004D425A">
              <w:t xml:space="preserve"> – 7:00</w:t>
            </w:r>
            <w:r>
              <w:t xml:space="preserve"> </w:t>
            </w:r>
            <w:r w:rsidR="005579C2">
              <w:t>pm</w:t>
            </w:r>
          </w:p>
          <w:p w14:paraId="563319BC" w14:textId="673BDA14" w:rsidR="002B2D13" w:rsidRPr="00D60069" w:rsidRDefault="005579C2" w:rsidP="00D62E01">
            <w:pPr>
              <w:pStyle w:val="Heading3"/>
            </w:pPr>
            <w:r>
              <w:t>Virtual (Discord)</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2B2D13" w:rsidRPr="00D60069" w14:paraId="48C210B8" w14:textId="77777777" w:rsidTr="00E048B4">
        <w:sdt>
          <w:sdtPr>
            <w:id w:val="834805806"/>
            <w:placeholder>
              <w:docPart w:val="27A5DD1822FF4F20AE5EA011514DAA41"/>
            </w:placeholder>
            <w:temporary/>
            <w:showingPlcHdr/>
            <w15:appearance w15:val="hidden"/>
          </w:sdtPr>
          <w:sdtEndPr/>
          <w:sdtContent>
            <w:tc>
              <w:tcPr>
                <w:tcW w:w="1946" w:type="dxa"/>
                <w:tcMar>
                  <w:top w:w="144" w:type="dxa"/>
                </w:tcMar>
              </w:tcPr>
              <w:p w14:paraId="1E8ABE3A" w14:textId="77777777" w:rsidR="002B2D13" w:rsidRPr="00D60069" w:rsidRDefault="006344A8" w:rsidP="00D60069">
                <w:pPr>
                  <w:pStyle w:val="Heading2"/>
                  <w:spacing w:after="80"/>
                  <w:outlineLvl w:val="1"/>
                </w:pPr>
                <w:r w:rsidRPr="00D60069">
                  <w:t>Meeting called by:</w:t>
                </w:r>
              </w:p>
            </w:tc>
          </w:sdtContent>
        </w:sdt>
        <w:tc>
          <w:tcPr>
            <w:tcW w:w="3184" w:type="dxa"/>
            <w:tcMar>
              <w:top w:w="144" w:type="dxa"/>
            </w:tcMar>
          </w:tcPr>
          <w:p w14:paraId="4BB06B5F" w14:textId="06E42036" w:rsidR="002B2D13" w:rsidRPr="00D60069" w:rsidRDefault="005579C2" w:rsidP="00D60069">
            <w:pPr>
              <w:spacing w:after="80"/>
            </w:pPr>
            <w:r>
              <w:t>Julia-Marie Guinto</w:t>
            </w:r>
          </w:p>
        </w:tc>
        <w:tc>
          <w:tcPr>
            <w:tcW w:w="1779" w:type="dxa"/>
            <w:tcMar>
              <w:top w:w="144" w:type="dxa"/>
            </w:tcMar>
          </w:tcPr>
          <w:p w14:paraId="4A13F89C" w14:textId="77777777" w:rsidR="002B2D13" w:rsidRPr="00D60069" w:rsidRDefault="00EF422B" w:rsidP="00D60069">
            <w:pPr>
              <w:pStyle w:val="Heading2"/>
              <w:spacing w:after="80"/>
              <w:outlineLvl w:val="1"/>
            </w:pPr>
            <w:sdt>
              <w:sdtPr>
                <w:id w:val="-442851289"/>
                <w:placeholder>
                  <w:docPart w:val="C410CF8926A54874AE4DBF152951DDC8"/>
                </w:placeholder>
                <w:temporary/>
                <w:showingPlcHdr/>
                <w15:appearance w15:val="hidden"/>
              </w:sdtPr>
              <w:sdtEndPr/>
              <w:sdtContent>
                <w:r w:rsidR="006344A8" w:rsidRPr="00D60069">
                  <w:t>Type of meeting:</w:t>
                </w:r>
              </w:sdtContent>
            </w:sdt>
          </w:p>
        </w:tc>
        <w:tc>
          <w:tcPr>
            <w:tcW w:w="3315" w:type="dxa"/>
            <w:tcMar>
              <w:top w:w="144" w:type="dxa"/>
            </w:tcMar>
          </w:tcPr>
          <w:p w14:paraId="7B3559C7" w14:textId="3EE6B532" w:rsidR="002B2D13" w:rsidRPr="00D60069" w:rsidRDefault="005579C2" w:rsidP="00D60069">
            <w:pPr>
              <w:spacing w:after="80"/>
            </w:pPr>
            <w:r>
              <w:t>Introduction Meeting</w:t>
            </w:r>
          </w:p>
        </w:tc>
      </w:tr>
      <w:tr w:rsidR="002B2D13" w:rsidRPr="00D60069" w14:paraId="729F2D63" w14:textId="77777777" w:rsidTr="00E048B4">
        <w:sdt>
          <w:sdtPr>
            <w:id w:val="-906145096"/>
            <w:placeholder>
              <w:docPart w:val="3C6C2D26477F4FDD86FE21D162BE6DCA"/>
            </w:placeholder>
            <w:temporary/>
            <w:showingPlcHdr/>
            <w15:appearance w15:val="hidden"/>
          </w:sdtPr>
          <w:sdtEndPr/>
          <w:sdtContent>
            <w:tc>
              <w:tcPr>
                <w:tcW w:w="1946" w:type="dxa"/>
              </w:tcPr>
              <w:p w14:paraId="58082C33" w14:textId="77777777" w:rsidR="002B2D13" w:rsidRPr="00D60069" w:rsidRDefault="006344A8" w:rsidP="00D60069">
                <w:pPr>
                  <w:pStyle w:val="Heading2"/>
                  <w:spacing w:after="80"/>
                  <w:outlineLvl w:val="1"/>
                </w:pPr>
                <w:r w:rsidRPr="00D60069">
                  <w:t>Facilitator:</w:t>
                </w:r>
              </w:p>
            </w:tc>
          </w:sdtContent>
        </w:sdt>
        <w:tc>
          <w:tcPr>
            <w:tcW w:w="3184" w:type="dxa"/>
          </w:tcPr>
          <w:p w14:paraId="4C9473B3" w14:textId="77715FF8" w:rsidR="002B2D13" w:rsidRPr="00D60069" w:rsidRDefault="0042394C" w:rsidP="00D60069">
            <w:pPr>
              <w:spacing w:after="80"/>
            </w:pPr>
            <w:r>
              <w:t xml:space="preserve">Prince </w:t>
            </w:r>
            <w:proofErr w:type="spellStart"/>
            <w:r>
              <w:t>Rupapara</w:t>
            </w:r>
            <w:proofErr w:type="spellEnd"/>
          </w:p>
        </w:tc>
        <w:tc>
          <w:tcPr>
            <w:tcW w:w="1779" w:type="dxa"/>
          </w:tcPr>
          <w:p w14:paraId="76276554" w14:textId="77777777" w:rsidR="002B2D13" w:rsidRPr="00D60069" w:rsidRDefault="00EF422B" w:rsidP="00D60069">
            <w:pPr>
              <w:pStyle w:val="Heading2"/>
              <w:spacing w:after="80"/>
              <w:outlineLvl w:val="1"/>
            </w:pPr>
            <w:sdt>
              <w:sdtPr>
                <w:id w:val="795647141"/>
                <w:placeholder>
                  <w:docPart w:val="93DCA58B5A4E41658632879E1D3199C1"/>
                </w:placeholder>
                <w:temporary/>
                <w:showingPlcHdr/>
                <w15:appearance w15:val="hidden"/>
              </w:sdtPr>
              <w:sdtEndPr/>
              <w:sdtContent>
                <w:r w:rsidR="006344A8" w:rsidRPr="00D60069">
                  <w:t>Note taker:</w:t>
                </w:r>
              </w:sdtContent>
            </w:sdt>
          </w:p>
        </w:tc>
        <w:tc>
          <w:tcPr>
            <w:tcW w:w="3315" w:type="dxa"/>
          </w:tcPr>
          <w:p w14:paraId="60673668" w14:textId="7FE8230C" w:rsidR="002B2D13" w:rsidRPr="00D60069" w:rsidRDefault="005579C2" w:rsidP="00D60069">
            <w:pPr>
              <w:spacing w:after="80"/>
            </w:pPr>
            <w:r>
              <w:t>Julia-Marie Guinto</w:t>
            </w:r>
          </w:p>
        </w:tc>
      </w:tr>
      <w:tr w:rsidR="002B2D13" w:rsidRPr="00D60069" w14:paraId="59A5C604" w14:textId="77777777" w:rsidTr="00E048B4">
        <w:tc>
          <w:tcPr>
            <w:tcW w:w="1946" w:type="dxa"/>
          </w:tcPr>
          <w:p w14:paraId="5F9D2799" w14:textId="77777777" w:rsidR="002B2D13" w:rsidRPr="00D60069" w:rsidRDefault="00EF422B" w:rsidP="00D60069">
            <w:pPr>
              <w:pStyle w:val="Heading2"/>
              <w:spacing w:after="80"/>
              <w:outlineLvl w:val="1"/>
            </w:pPr>
            <w:sdt>
              <w:sdtPr>
                <w:id w:val="-1232768380"/>
                <w:placeholder>
                  <w:docPart w:val="8DB3A84D79D84814A12E0DF68B7560EF"/>
                </w:placeholder>
                <w:temporary/>
                <w:showingPlcHdr/>
                <w15:appearance w15:val="hidden"/>
              </w:sdtPr>
              <w:sdtEndPr/>
              <w:sdtContent>
                <w:r w:rsidR="006344A8" w:rsidRPr="00D60069">
                  <w:t>Timekeeper:</w:t>
                </w:r>
              </w:sdtContent>
            </w:sdt>
          </w:p>
        </w:tc>
        <w:tc>
          <w:tcPr>
            <w:tcW w:w="3184" w:type="dxa"/>
          </w:tcPr>
          <w:p w14:paraId="2B050382" w14:textId="452D6ED8" w:rsidR="002B2D13" w:rsidRPr="00D60069" w:rsidRDefault="0042394C" w:rsidP="0042394C">
            <w:r>
              <w:t>Naman Jayesh Jain</w:t>
            </w:r>
          </w:p>
        </w:tc>
        <w:tc>
          <w:tcPr>
            <w:tcW w:w="1779" w:type="dxa"/>
          </w:tcPr>
          <w:p w14:paraId="7A644D6B" w14:textId="77777777" w:rsidR="002B2D13" w:rsidRPr="00D60069" w:rsidRDefault="002B2D13" w:rsidP="00D60069">
            <w:pPr>
              <w:pStyle w:val="Heading2"/>
              <w:spacing w:after="80"/>
              <w:outlineLvl w:val="1"/>
            </w:pPr>
          </w:p>
        </w:tc>
        <w:tc>
          <w:tcPr>
            <w:tcW w:w="3315" w:type="dxa"/>
          </w:tcPr>
          <w:p w14:paraId="74FAEEBD" w14:textId="77777777" w:rsidR="002B2D13" w:rsidRPr="00D60069" w:rsidRDefault="002B2D13"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D60069" w14:paraId="76705219" w14:textId="77777777" w:rsidTr="00E048B4">
        <w:tc>
          <w:tcPr>
            <w:tcW w:w="1980" w:type="dxa"/>
            <w:tcMar>
              <w:top w:w="144" w:type="dxa"/>
            </w:tcMar>
          </w:tcPr>
          <w:p w14:paraId="47AA5CF2" w14:textId="77777777" w:rsidR="002B2D13" w:rsidRPr="00D60069" w:rsidRDefault="00EF422B">
            <w:pPr>
              <w:pStyle w:val="Heading2"/>
            </w:pPr>
            <w:sdt>
              <w:sdtPr>
                <w:id w:val="1643469904"/>
                <w:placeholder>
                  <w:docPart w:val="0368F9FFEE8D497F80A9B11B8EAAD482"/>
                </w:placeholder>
                <w:temporary/>
                <w:showingPlcHdr/>
                <w15:appearance w15:val="hidden"/>
              </w:sdtPr>
              <w:sdtEndPr/>
              <w:sdtContent>
                <w:r w:rsidR="006344A8" w:rsidRPr="00D60069">
                  <w:t>Attendees:</w:t>
                </w:r>
              </w:sdtContent>
            </w:sdt>
          </w:p>
        </w:tc>
        <w:tc>
          <w:tcPr>
            <w:tcW w:w="8244" w:type="dxa"/>
            <w:tcMar>
              <w:top w:w="144" w:type="dxa"/>
            </w:tcMar>
          </w:tcPr>
          <w:p w14:paraId="45EDA2E0" w14:textId="77777777" w:rsidR="002B2D13" w:rsidRDefault="005579C2" w:rsidP="00D62E01">
            <w:r>
              <w:t>Julia-Marie Guinto</w:t>
            </w:r>
          </w:p>
          <w:p w14:paraId="782A7CD5" w14:textId="77777777" w:rsidR="005579C2" w:rsidRDefault="005579C2" w:rsidP="00D62E01">
            <w:r>
              <w:t>Naman Jayesh Jain</w:t>
            </w:r>
          </w:p>
          <w:p w14:paraId="373A84CE" w14:textId="77777777" w:rsidR="005579C2" w:rsidRDefault="005579C2" w:rsidP="00D62E01">
            <w:r>
              <w:t xml:space="preserve">Prince </w:t>
            </w:r>
            <w:proofErr w:type="spellStart"/>
            <w:r>
              <w:t>R</w:t>
            </w:r>
            <w:r w:rsidR="00106E4F">
              <w:t>upapara</w:t>
            </w:r>
            <w:proofErr w:type="spellEnd"/>
          </w:p>
          <w:p w14:paraId="6DBC936B" w14:textId="01B278C3" w:rsidR="0019726D" w:rsidRPr="00D60069" w:rsidRDefault="0019726D" w:rsidP="00D62E01">
            <w:r>
              <w:t xml:space="preserve">Austin </w:t>
            </w:r>
            <w:r w:rsidR="00CE1EBC">
              <w:t>Fontaine</w:t>
            </w:r>
          </w:p>
        </w:tc>
      </w:tr>
      <w:tr w:rsidR="004348F6" w:rsidRPr="00D60069" w14:paraId="08A33CA1" w14:textId="77777777" w:rsidTr="004348F6">
        <w:trPr>
          <w:trHeight w:val="54"/>
        </w:trPr>
        <w:tc>
          <w:tcPr>
            <w:tcW w:w="1980" w:type="dxa"/>
          </w:tcPr>
          <w:p w14:paraId="4E0A8E61" w14:textId="462370DC" w:rsidR="004348F6" w:rsidRPr="00D60069" w:rsidRDefault="004348F6">
            <w:pPr>
              <w:pStyle w:val="Heading2"/>
            </w:pPr>
          </w:p>
        </w:tc>
        <w:tc>
          <w:tcPr>
            <w:tcW w:w="8244" w:type="dxa"/>
          </w:tcPr>
          <w:p w14:paraId="0604FE7A" w14:textId="3148ABF7" w:rsidR="004348F6" w:rsidRPr="00D60069" w:rsidRDefault="004348F6"/>
        </w:tc>
      </w:tr>
      <w:tr w:rsidR="004348F6" w:rsidRPr="00D60069" w14:paraId="74574697" w14:textId="77777777" w:rsidTr="00E048B4">
        <w:tc>
          <w:tcPr>
            <w:tcW w:w="1980" w:type="dxa"/>
          </w:tcPr>
          <w:p w14:paraId="7959A9B4" w14:textId="0EB46902" w:rsidR="004348F6" w:rsidRPr="00D60069" w:rsidRDefault="004348F6">
            <w:pPr>
              <w:pStyle w:val="Heading2"/>
            </w:pPr>
          </w:p>
        </w:tc>
        <w:tc>
          <w:tcPr>
            <w:tcW w:w="8244" w:type="dxa"/>
          </w:tcPr>
          <w:p w14:paraId="7FD04796" w14:textId="4FFF42D9" w:rsidR="004348F6" w:rsidRPr="00D60069" w:rsidRDefault="004348F6" w:rsidP="00D62E01"/>
        </w:tc>
      </w:tr>
    </w:tbl>
    <w:sdt>
      <w:sdtPr>
        <w:id w:val="-2901889"/>
        <w:placeholder>
          <w:docPart w:val="FFED3AB5A8104CE68D85375D7B5EF7A2"/>
        </w:placeholder>
        <w:temporary/>
        <w:showingPlcHdr/>
        <w15:appearance w15:val="hidden"/>
      </w:sdtPr>
      <w:sdtEndPr/>
      <w:sdtContent>
        <w:p w14:paraId="533C0DDC"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127392C3" w14:textId="77777777" w:rsidTr="00D62E01">
        <w:tc>
          <w:tcPr>
            <w:tcW w:w="1620" w:type="dxa"/>
          </w:tcPr>
          <w:bookmarkStart w:id="0" w:name="MinuteItems"/>
          <w:bookmarkStart w:id="1" w:name="MinuteTopicSection"/>
          <w:bookmarkEnd w:id="0"/>
          <w:p w14:paraId="41EC8644" w14:textId="77777777" w:rsidR="002B2D13" w:rsidRPr="00D60069" w:rsidRDefault="00EF422B">
            <w:pPr>
              <w:pStyle w:val="Heading2"/>
            </w:pPr>
            <w:sdt>
              <w:sdtPr>
                <w:id w:val="90904773"/>
                <w:placeholder>
                  <w:docPart w:val="BCD7B4C0214342C480B6A0CA54FBD3F8"/>
                </w:placeholder>
                <w:temporary/>
                <w:showingPlcHdr/>
                <w15:appearance w15:val="hidden"/>
              </w:sdtPr>
              <w:sdtEndPr/>
              <w:sdtContent>
                <w:r w:rsidR="006344A8" w:rsidRPr="00D60069">
                  <w:t>Agenda item:</w:t>
                </w:r>
              </w:sdtContent>
            </w:sdt>
          </w:p>
        </w:tc>
        <w:tc>
          <w:tcPr>
            <w:tcW w:w="4970" w:type="dxa"/>
          </w:tcPr>
          <w:p w14:paraId="29E7B446" w14:textId="46261DC2" w:rsidR="002B2D13" w:rsidRPr="00D60069" w:rsidRDefault="00106E4F">
            <w:r>
              <w:t>Topic discussion</w:t>
            </w:r>
            <w:r w:rsidR="004348F6">
              <w:t xml:space="preserve"> and action items</w:t>
            </w:r>
          </w:p>
        </w:tc>
        <w:tc>
          <w:tcPr>
            <w:tcW w:w="1324" w:type="dxa"/>
          </w:tcPr>
          <w:p w14:paraId="38FBA58A" w14:textId="77777777" w:rsidR="002B2D13" w:rsidRPr="00D60069" w:rsidRDefault="00EF422B">
            <w:pPr>
              <w:pStyle w:val="Heading2"/>
            </w:pPr>
            <w:sdt>
              <w:sdtPr>
                <w:id w:val="1737199064"/>
                <w:placeholder>
                  <w:docPart w:val="20407E1179B8477E8CBAA5471EA5F6F1"/>
                </w:placeholder>
                <w:temporary/>
                <w:showingPlcHdr/>
                <w15:appearance w15:val="hidden"/>
              </w:sdtPr>
              <w:sdtEndPr/>
              <w:sdtContent>
                <w:r w:rsidR="006344A8" w:rsidRPr="00D60069">
                  <w:t>Presenter:</w:t>
                </w:r>
              </w:sdtContent>
            </w:sdt>
          </w:p>
        </w:tc>
        <w:tc>
          <w:tcPr>
            <w:tcW w:w="2310" w:type="dxa"/>
          </w:tcPr>
          <w:p w14:paraId="290A7D3F" w14:textId="0BDE819A" w:rsidR="002B2D13" w:rsidRPr="00D60069" w:rsidRDefault="00106E4F">
            <w:r>
              <w:t>Julia-Marie Guinto</w:t>
            </w:r>
          </w:p>
        </w:tc>
      </w:tr>
    </w:tbl>
    <w:p w14:paraId="76D1F124" w14:textId="77777777" w:rsidR="002B2D13" w:rsidRPr="00D60069" w:rsidRDefault="00EF422B">
      <w:pPr>
        <w:pStyle w:val="Heading4"/>
      </w:pPr>
      <w:sdt>
        <w:sdtPr>
          <w:id w:val="-391195506"/>
          <w:placeholder>
            <w:docPart w:val="ED2706E8B47341DF8BBD8454E1C9C2E7"/>
          </w:placeholder>
          <w:temporary/>
          <w:showingPlcHdr/>
          <w15:appearance w15:val="hidden"/>
        </w:sdtPr>
        <w:sdtEndPr/>
        <w:sdtContent>
          <w:r w:rsidR="006344A8" w:rsidRPr="00D60069">
            <w:t>Discussion:</w:t>
          </w:r>
        </w:sdtContent>
      </w:sdt>
    </w:p>
    <w:p w14:paraId="6F1CFC05" w14:textId="489F1C2F" w:rsidR="002B2D13" w:rsidRDefault="00A1231A" w:rsidP="00A1231A">
      <w:pPr>
        <w:rPr>
          <w:rFonts w:ascii="Helvetica" w:hAnsi="Helvetica" w:cs="Helvetica"/>
        </w:rPr>
      </w:pPr>
      <w:r w:rsidRPr="00A1231A">
        <w:rPr>
          <w:rFonts w:ascii="Helvetica" w:hAnsi="Helvetica" w:cs="Helvetica"/>
        </w:rPr>
        <w:t>The intersection of social and finance—as well as shifting attitudes around what we share about money online—has given way to an ambitious new wave of financial products. Your team is preparing an analysis for a client about a potential new product in the social finance area. Research the current state-of-the-art products on the market and make a case for a new app (product) for an under-served market.</w:t>
      </w:r>
    </w:p>
    <w:p w14:paraId="0BF1F9DA" w14:textId="77777777" w:rsidR="00B77148" w:rsidRDefault="00B77148" w:rsidP="00A1231A">
      <w:pPr>
        <w:rPr>
          <w:rFonts w:ascii="Helvetica" w:hAnsi="Helvetica" w:cs="Helvetica"/>
        </w:rPr>
      </w:pPr>
    </w:p>
    <w:p w14:paraId="011F5D6E" w14:textId="3446A153" w:rsidR="00B77148" w:rsidRPr="00A1231A" w:rsidRDefault="00B77148" w:rsidP="00A1231A">
      <w:r>
        <w:rPr>
          <w:rFonts w:ascii="Helvetica" w:hAnsi="Helvetica" w:cs="Helvetica"/>
        </w:rPr>
        <w:t xml:space="preserve">What is the </w:t>
      </w:r>
      <w:r w:rsidR="004348F6">
        <w:rPr>
          <w:rFonts w:ascii="Helvetica" w:hAnsi="Helvetica" w:cs="Helvetica"/>
        </w:rPr>
        <w:t>state of this market?</w:t>
      </w:r>
    </w:p>
    <w:p w14:paraId="45FD3517" w14:textId="77777777" w:rsidR="002B2D13" w:rsidRPr="00D60069" w:rsidRDefault="00EF422B">
      <w:pPr>
        <w:pStyle w:val="Heading4"/>
      </w:pPr>
      <w:sdt>
        <w:sdtPr>
          <w:id w:val="1574465788"/>
          <w:placeholder>
            <w:docPart w:val="530C4A9191B54F05B930D465E0F0C2E2"/>
          </w:placeholder>
          <w:temporary/>
          <w:showingPlcHdr/>
          <w15:appearance w15:val="hidden"/>
        </w:sdtPr>
        <w:sdtEndPr/>
        <w:sdtContent>
          <w:r w:rsidR="006344A8" w:rsidRPr="00D60069">
            <w:t>Conclusions:</w:t>
          </w:r>
        </w:sdtContent>
      </w:sdt>
    </w:p>
    <w:p w14:paraId="2A7D8936" w14:textId="5B56BA0B" w:rsidR="00570489" w:rsidRDefault="00C72F81" w:rsidP="00A1231A">
      <w:pPr>
        <w:pStyle w:val="ListParagraph"/>
        <w:numPr>
          <w:ilvl w:val="0"/>
          <w:numId w:val="7"/>
        </w:numPr>
      </w:pPr>
      <w:r>
        <w:t>What the topic is about?</w:t>
      </w:r>
    </w:p>
    <w:p w14:paraId="1C6FBC80" w14:textId="23081CCD" w:rsidR="00C72F81" w:rsidRDefault="00C72F81" w:rsidP="00C72F81">
      <w:pPr>
        <w:pStyle w:val="ListParagraph"/>
        <w:numPr>
          <w:ilvl w:val="1"/>
          <w:numId w:val="7"/>
        </w:numPr>
      </w:pPr>
      <w:r>
        <w:t>Third party banking apps</w:t>
      </w:r>
    </w:p>
    <w:p w14:paraId="521346B6" w14:textId="5B4DADC8" w:rsidR="00C72F81" w:rsidRDefault="00C72F81" w:rsidP="00C72F81">
      <w:pPr>
        <w:pStyle w:val="ListParagraph"/>
        <w:numPr>
          <w:ilvl w:val="1"/>
          <w:numId w:val="7"/>
        </w:numPr>
      </w:pPr>
      <w:r>
        <w:t>Sharing money online</w:t>
      </w:r>
    </w:p>
    <w:p w14:paraId="73F131E1" w14:textId="7E1DE0F8" w:rsidR="00C72F81" w:rsidRDefault="008C0D22" w:rsidP="008C0D22">
      <w:pPr>
        <w:pStyle w:val="ListParagraph"/>
        <w:numPr>
          <w:ilvl w:val="1"/>
          <w:numId w:val="7"/>
        </w:numPr>
      </w:pPr>
      <w:r>
        <w:t xml:space="preserve">Mobile payment applications like </w:t>
      </w:r>
      <w:r w:rsidR="00C72F81">
        <w:t>Venmo and Cash App</w:t>
      </w:r>
    </w:p>
    <w:p w14:paraId="22D27264" w14:textId="38AC64AD" w:rsidR="008C0D22" w:rsidRDefault="008C0D22" w:rsidP="008C0D22">
      <w:pPr>
        <w:pStyle w:val="ListParagraph"/>
        <w:numPr>
          <w:ilvl w:val="1"/>
          <w:numId w:val="7"/>
        </w:numPr>
      </w:pPr>
      <w:r>
        <w:t>Investment</w:t>
      </w:r>
      <w:r w:rsidR="0063659B">
        <w:t xml:space="preserve"> trading</w:t>
      </w:r>
      <w:r>
        <w:t xml:space="preserve"> apps like Robinhood</w:t>
      </w:r>
    </w:p>
    <w:p w14:paraId="71862A4E" w14:textId="4F8DFA9B" w:rsidR="00600731" w:rsidRDefault="00600731" w:rsidP="00600731">
      <w:pPr>
        <w:pStyle w:val="ListParagraph"/>
        <w:numPr>
          <w:ilvl w:val="0"/>
          <w:numId w:val="7"/>
        </w:numPr>
      </w:pPr>
      <w:r>
        <w:t>Issues with the market</w:t>
      </w:r>
    </w:p>
    <w:p w14:paraId="23C8E818" w14:textId="2E2C9B70" w:rsidR="00600731" w:rsidRDefault="00600731" w:rsidP="00600731">
      <w:pPr>
        <w:pStyle w:val="ListParagraph"/>
        <w:numPr>
          <w:ilvl w:val="1"/>
          <w:numId w:val="7"/>
        </w:numPr>
      </w:pPr>
      <w:r>
        <w:t xml:space="preserve">No security </w:t>
      </w:r>
    </w:p>
    <w:p w14:paraId="2F7C98AE" w14:textId="28409D52" w:rsidR="00600731" w:rsidRDefault="00B85052" w:rsidP="00600731">
      <w:pPr>
        <w:pStyle w:val="ListParagraph"/>
        <w:numPr>
          <w:ilvl w:val="1"/>
          <w:numId w:val="7"/>
        </w:numPr>
      </w:pPr>
      <w:r>
        <w:t>Microtransactions</w:t>
      </w:r>
    </w:p>
    <w:p w14:paraId="1BCA3FF4" w14:textId="6A3C3592" w:rsidR="00B85052" w:rsidRDefault="005A0579" w:rsidP="00600731">
      <w:pPr>
        <w:pStyle w:val="ListParagraph"/>
        <w:numPr>
          <w:ilvl w:val="1"/>
          <w:numId w:val="7"/>
        </w:numPr>
      </w:pPr>
      <w:r>
        <w:t>Lacking in direct customer service</w:t>
      </w:r>
    </w:p>
    <w:p w14:paraId="070DCA0F" w14:textId="0E2FC4E7" w:rsidR="005A0579" w:rsidRPr="00D60069" w:rsidRDefault="00FA7456" w:rsidP="00600731">
      <w:pPr>
        <w:pStyle w:val="ListParagraph"/>
        <w:numPr>
          <w:ilvl w:val="1"/>
          <w:numId w:val="7"/>
        </w:numPr>
      </w:pPr>
      <w:r>
        <w:t xml:space="preserve">No </w:t>
      </w:r>
      <w:r w:rsidR="004348F6">
        <w:t>two-factor</w:t>
      </w:r>
      <w:r>
        <w:t xml:space="preserve"> authe</w:t>
      </w:r>
      <w:r w:rsidR="00B77148">
        <w:t>ntication</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D60069" w14:paraId="1979DFC9" w14:textId="77777777" w:rsidTr="001E0877">
        <w:trPr>
          <w:tblHeader/>
        </w:trPr>
        <w:tc>
          <w:tcPr>
            <w:tcW w:w="5310" w:type="dxa"/>
            <w:vAlign w:val="bottom"/>
          </w:tcPr>
          <w:bookmarkStart w:id="2" w:name="MinuteDiscussion"/>
          <w:bookmarkStart w:id="3" w:name="MinuteActionItems"/>
          <w:bookmarkEnd w:id="2"/>
          <w:bookmarkEnd w:id="3"/>
          <w:p w14:paraId="4B683B21" w14:textId="77777777" w:rsidR="002B2D13" w:rsidRPr="00D60069" w:rsidRDefault="00EF422B" w:rsidP="00D60069">
            <w:pPr>
              <w:pStyle w:val="Heading2"/>
              <w:spacing w:after="80"/>
              <w:outlineLvl w:val="1"/>
            </w:pPr>
            <w:sdt>
              <w:sdtPr>
                <w:id w:val="-1717032099"/>
                <w:placeholder>
                  <w:docPart w:val="2126109DD2864640977E3A4CBF32CEAD"/>
                </w:placeholder>
                <w:temporary/>
                <w:showingPlcHdr/>
                <w15:appearance w15:val="hidden"/>
              </w:sdtPr>
              <w:sdtEndPr/>
              <w:sdtContent>
                <w:r w:rsidR="006344A8" w:rsidRPr="00D60069">
                  <w:t>Action items</w:t>
                </w:r>
              </w:sdtContent>
            </w:sdt>
          </w:p>
        </w:tc>
        <w:bookmarkStart w:id="4" w:name="MinutePersonResponsible"/>
        <w:bookmarkEnd w:id="4"/>
        <w:tc>
          <w:tcPr>
            <w:tcW w:w="3060" w:type="dxa"/>
            <w:vAlign w:val="bottom"/>
          </w:tcPr>
          <w:p w14:paraId="78B12B8A" w14:textId="77777777" w:rsidR="002B2D13" w:rsidRPr="00D60069" w:rsidRDefault="00EF422B" w:rsidP="00D60069">
            <w:pPr>
              <w:pStyle w:val="Heading2"/>
              <w:spacing w:after="80"/>
              <w:outlineLvl w:val="1"/>
            </w:pPr>
            <w:sdt>
              <w:sdtPr>
                <w:id w:val="-319821758"/>
                <w:placeholder>
                  <w:docPart w:val="AD570B2C7C554FF5B9393A9309C226A4"/>
                </w:placeholder>
                <w:temporary/>
                <w:showingPlcHdr/>
                <w15:appearance w15:val="hidden"/>
              </w:sdtPr>
              <w:sdtEndPr/>
              <w:sdtContent>
                <w:r w:rsidR="006344A8" w:rsidRPr="00D60069">
                  <w:t>Person responsible</w:t>
                </w:r>
              </w:sdtContent>
            </w:sdt>
          </w:p>
        </w:tc>
        <w:bookmarkStart w:id="5" w:name="MinuteDeadline"/>
        <w:bookmarkEnd w:id="5"/>
        <w:tc>
          <w:tcPr>
            <w:tcW w:w="1854" w:type="dxa"/>
            <w:vAlign w:val="bottom"/>
          </w:tcPr>
          <w:p w14:paraId="3FE04312" w14:textId="77777777" w:rsidR="002B2D13" w:rsidRPr="00D60069" w:rsidRDefault="00EF422B" w:rsidP="00D60069">
            <w:pPr>
              <w:pStyle w:val="Heading2"/>
              <w:spacing w:after="80"/>
              <w:outlineLvl w:val="1"/>
            </w:pPr>
            <w:sdt>
              <w:sdtPr>
                <w:id w:val="433413345"/>
                <w:placeholder>
                  <w:docPart w:val="D353878E233446A0BF8EC69A2BBE9E1F"/>
                </w:placeholder>
                <w:temporary/>
                <w:showingPlcHdr/>
                <w15:appearance w15:val="hidden"/>
              </w:sdtPr>
              <w:sdtEndPr/>
              <w:sdtContent>
                <w:r w:rsidR="006344A8" w:rsidRPr="00D60069">
                  <w:t>Deadline</w:t>
                </w:r>
              </w:sdtContent>
            </w:sdt>
          </w:p>
        </w:tc>
      </w:tr>
      <w:tr w:rsidR="00C72F81" w:rsidRPr="00D60069" w14:paraId="6DCD760C" w14:textId="77777777" w:rsidTr="00D60069">
        <w:tc>
          <w:tcPr>
            <w:tcW w:w="5310" w:type="dxa"/>
          </w:tcPr>
          <w:p w14:paraId="4933B8FA" w14:textId="77777777" w:rsidR="00C72F81" w:rsidRDefault="00C72F81" w:rsidP="00C72F81">
            <w:pPr>
              <w:pStyle w:val="ListBullet"/>
              <w:spacing w:after="80"/>
            </w:pPr>
            <w:r>
              <w:t>Research on market</w:t>
            </w:r>
            <w:r w:rsidR="0042394C">
              <w:t xml:space="preserve"> and report findings onto shared document</w:t>
            </w:r>
          </w:p>
          <w:p w14:paraId="738AD81D" w14:textId="58A6C130" w:rsidR="000C1DFF" w:rsidRPr="00D60069" w:rsidRDefault="000C1DFF" w:rsidP="000C1DFF">
            <w:pPr>
              <w:pStyle w:val="ListBullet"/>
              <w:numPr>
                <w:ilvl w:val="0"/>
                <w:numId w:val="0"/>
              </w:numPr>
              <w:spacing w:after="80"/>
              <w:ind w:left="360"/>
            </w:pPr>
          </w:p>
        </w:tc>
        <w:tc>
          <w:tcPr>
            <w:tcW w:w="3060" w:type="dxa"/>
          </w:tcPr>
          <w:p w14:paraId="425AF23D" w14:textId="77777777" w:rsidR="00C72F81" w:rsidRDefault="00C72F81" w:rsidP="00C72F81">
            <w:r>
              <w:t>Julia-Marie Guinto</w:t>
            </w:r>
          </w:p>
          <w:p w14:paraId="360BEF45" w14:textId="77777777" w:rsidR="00C72F81" w:rsidRDefault="00C72F81" w:rsidP="00C72F81">
            <w:r>
              <w:t>Naman Jayesh Jain</w:t>
            </w:r>
          </w:p>
          <w:p w14:paraId="53996793" w14:textId="77777777" w:rsidR="00C72F81" w:rsidRDefault="00C72F81" w:rsidP="00C72F81">
            <w:pPr>
              <w:spacing w:after="80"/>
            </w:pPr>
            <w:r>
              <w:t xml:space="preserve">Prince </w:t>
            </w:r>
            <w:proofErr w:type="spellStart"/>
            <w:r>
              <w:t>Rupapara</w:t>
            </w:r>
            <w:proofErr w:type="spellEnd"/>
          </w:p>
          <w:p w14:paraId="3091D649" w14:textId="6B7DDE1B" w:rsidR="00CE1EBC" w:rsidRPr="00D60069" w:rsidRDefault="00CE1EBC" w:rsidP="00C72F81">
            <w:pPr>
              <w:spacing w:after="80"/>
            </w:pPr>
            <w:r>
              <w:t>Austin Fontaine</w:t>
            </w:r>
          </w:p>
        </w:tc>
        <w:tc>
          <w:tcPr>
            <w:tcW w:w="1854" w:type="dxa"/>
          </w:tcPr>
          <w:p w14:paraId="65D66AD6" w14:textId="57546FDC" w:rsidR="00C72F81" w:rsidRPr="00D60069" w:rsidRDefault="00C72F81" w:rsidP="00C72F81">
            <w:pPr>
              <w:spacing w:after="80"/>
            </w:pPr>
            <w:r>
              <w:t>4/8/22</w:t>
            </w:r>
          </w:p>
        </w:tc>
      </w:tr>
      <w:tr w:rsidR="00C72F81" w:rsidRPr="00D60069" w14:paraId="3C8A12CD" w14:textId="77777777" w:rsidTr="00D60069">
        <w:tc>
          <w:tcPr>
            <w:tcW w:w="5310" w:type="dxa"/>
          </w:tcPr>
          <w:p w14:paraId="7E36902F" w14:textId="36D30965" w:rsidR="00C72F81" w:rsidRPr="00D60069" w:rsidRDefault="00C72F81" w:rsidP="00C72F81">
            <w:pPr>
              <w:pStyle w:val="ListBullet"/>
              <w:spacing w:after="80"/>
            </w:pPr>
            <w:r>
              <w:t>Create</w:t>
            </w:r>
            <w:r w:rsidR="0063659B">
              <w:t xml:space="preserve"> shared google</w:t>
            </w:r>
            <w:r>
              <w:t xml:space="preserve"> slides</w:t>
            </w:r>
          </w:p>
        </w:tc>
        <w:tc>
          <w:tcPr>
            <w:tcW w:w="3060" w:type="dxa"/>
          </w:tcPr>
          <w:p w14:paraId="1F51838A" w14:textId="77777777" w:rsidR="00C72F81" w:rsidRDefault="00C72F81" w:rsidP="00C72F81">
            <w:r>
              <w:t>Julia-Marie Guinto</w:t>
            </w:r>
          </w:p>
          <w:p w14:paraId="0E465596" w14:textId="24437578" w:rsidR="00C72F81" w:rsidRPr="00D60069" w:rsidRDefault="00C72F81" w:rsidP="00C72F81">
            <w:pPr>
              <w:spacing w:after="80"/>
            </w:pPr>
          </w:p>
        </w:tc>
        <w:tc>
          <w:tcPr>
            <w:tcW w:w="1854" w:type="dxa"/>
          </w:tcPr>
          <w:p w14:paraId="3B4E0E5E" w14:textId="3A2A0A50" w:rsidR="00C72F81" w:rsidRPr="00D60069" w:rsidRDefault="00C72F81" w:rsidP="00C72F81">
            <w:pPr>
              <w:spacing w:after="80"/>
            </w:pPr>
            <w:r>
              <w:t>4/8/22</w:t>
            </w:r>
          </w:p>
        </w:tc>
      </w:tr>
      <w:tr w:rsidR="00C72F81" w:rsidRPr="00D60069" w14:paraId="78FBD958" w14:textId="77777777" w:rsidTr="00D60069">
        <w:tc>
          <w:tcPr>
            <w:tcW w:w="5310" w:type="dxa"/>
            <w:tcMar>
              <w:bottom w:w="288" w:type="dxa"/>
            </w:tcMar>
          </w:tcPr>
          <w:p w14:paraId="18001678" w14:textId="14AB9FB9" w:rsidR="00C72F81" w:rsidRPr="00D60069" w:rsidRDefault="00C72F81" w:rsidP="00C72F81">
            <w:pPr>
              <w:pStyle w:val="ListBullet"/>
              <w:spacing w:after="80"/>
            </w:pPr>
            <w:r>
              <w:t>Create shared notes document</w:t>
            </w:r>
            <w:r w:rsidR="0063659B">
              <w:t xml:space="preserve"> on google docs</w:t>
            </w:r>
          </w:p>
        </w:tc>
        <w:tc>
          <w:tcPr>
            <w:tcW w:w="3060" w:type="dxa"/>
            <w:tcMar>
              <w:bottom w:w="288" w:type="dxa"/>
            </w:tcMar>
          </w:tcPr>
          <w:p w14:paraId="566AC4D2" w14:textId="4664CFCF" w:rsidR="00C72F81" w:rsidRPr="00D60069" w:rsidRDefault="00C72F81" w:rsidP="00C72F81">
            <w:pPr>
              <w:spacing w:after="80"/>
            </w:pPr>
            <w:r>
              <w:t xml:space="preserve">Prince </w:t>
            </w:r>
            <w:proofErr w:type="spellStart"/>
            <w:r>
              <w:t>Rupapara</w:t>
            </w:r>
            <w:proofErr w:type="spellEnd"/>
          </w:p>
        </w:tc>
        <w:tc>
          <w:tcPr>
            <w:tcW w:w="1854" w:type="dxa"/>
            <w:tcMar>
              <w:bottom w:w="288" w:type="dxa"/>
            </w:tcMar>
          </w:tcPr>
          <w:p w14:paraId="590D9437" w14:textId="2769C7C6" w:rsidR="00C72F81" w:rsidRPr="00D60069" w:rsidRDefault="00C72F81" w:rsidP="00C72F81">
            <w:pPr>
              <w:spacing w:after="80"/>
            </w:pPr>
            <w:r>
              <w:t>4/8/22</w:t>
            </w:r>
          </w:p>
        </w:tc>
      </w:tr>
      <w:bookmarkEnd w:id="1"/>
    </w:tbl>
    <w:p w14:paraId="0A1A85F4" w14:textId="59FF816B" w:rsidR="002B2D13" w:rsidRPr="0029172E" w:rsidRDefault="002B2D13">
      <w:pPr>
        <w:rPr>
          <w:b/>
          <w:bCs/>
        </w:rPr>
      </w:pPr>
    </w:p>
    <w:sectPr w:rsidR="002B2D13" w:rsidRPr="0029172E">
      <w:footerReference w:type="default" r:id="rId10"/>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D4FE1" w14:textId="77777777" w:rsidR="002029DF" w:rsidRDefault="002029DF">
      <w:pPr>
        <w:spacing w:before="0" w:after="0"/>
      </w:pPr>
      <w:r>
        <w:separator/>
      </w:r>
    </w:p>
  </w:endnote>
  <w:endnote w:type="continuationSeparator" w:id="0">
    <w:p w14:paraId="609082A4" w14:textId="77777777" w:rsidR="002029DF" w:rsidRDefault="002029DF">
      <w:pPr>
        <w:spacing w:before="0" w:after="0"/>
      </w:pPr>
      <w:r>
        <w:continuationSeparator/>
      </w:r>
    </w:p>
  </w:endnote>
  <w:endnote w:type="continuationNotice" w:id="1">
    <w:p w14:paraId="0675D87C" w14:textId="77777777" w:rsidR="002029DF" w:rsidRDefault="002029D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2EBFE4F"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826A6" w14:textId="77777777" w:rsidR="002029DF" w:rsidRDefault="002029DF">
      <w:pPr>
        <w:spacing w:before="0" w:after="0"/>
      </w:pPr>
      <w:r>
        <w:separator/>
      </w:r>
    </w:p>
  </w:footnote>
  <w:footnote w:type="continuationSeparator" w:id="0">
    <w:p w14:paraId="3A126174" w14:textId="77777777" w:rsidR="002029DF" w:rsidRDefault="002029DF">
      <w:pPr>
        <w:spacing w:before="0" w:after="0"/>
      </w:pPr>
      <w:r>
        <w:continuationSeparator/>
      </w:r>
    </w:p>
  </w:footnote>
  <w:footnote w:type="continuationNotice" w:id="1">
    <w:p w14:paraId="792F1B8B" w14:textId="77777777" w:rsidR="002029DF" w:rsidRDefault="002029D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2FCC7173"/>
    <w:multiLevelType w:val="hybridMultilevel"/>
    <w:tmpl w:val="931C0A6C"/>
    <w:lvl w:ilvl="0" w:tplc="CB74CD1E">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0175501">
    <w:abstractNumId w:val="3"/>
  </w:num>
  <w:num w:numId="2" w16cid:durableId="841511478">
    <w:abstractNumId w:val="4"/>
  </w:num>
  <w:num w:numId="3" w16cid:durableId="810175030">
    <w:abstractNumId w:val="1"/>
  </w:num>
  <w:num w:numId="4" w16cid:durableId="1548295293">
    <w:abstractNumId w:val="0"/>
  </w:num>
  <w:num w:numId="5" w16cid:durableId="1052535864">
    <w:abstractNumId w:val="1"/>
    <w:lvlOverride w:ilvl="0">
      <w:startOverride w:val="1"/>
    </w:lvlOverride>
  </w:num>
  <w:num w:numId="6" w16cid:durableId="634605689">
    <w:abstractNumId w:val="1"/>
    <w:lvlOverride w:ilvl="0">
      <w:startOverride w:val="1"/>
    </w:lvlOverride>
  </w:num>
  <w:num w:numId="7" w16cid:durableId="10108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C2"/>
    <w:rsid w:val="000C1DFF"/>
    <w:rsid w:val="000C571D"/>
    <w:rsid w:val="00106E4F"/>
    <w:rsid w:val="00162EFF"/>
    <w:rsid w:val="0019726D"/>
    <w:rsid w:val="001E0877"/>
    <w:rsid w:val="002029DF"/>
    <w:rsid w:val="0029172E"/>
    <w:rsid w:val="002B2D13"/>
    <w:rsid w:val="00311572"/>
    <w:rsid w:val="00330A47"/>
    <w:rsid w:val="0034721D"/>
    <w:rsid w:val="00386E3C"/>
    <w:rsid w:val="003B12FD"/>
    <w:rsid w:val="003D5BF7"/>
    <w:rsid w:val="003F257D"/>
    <w:rsid w:val="003F3C5F"/>
    <w:rsid w:val="0042394C"/>
    <w:rsid w:val="004348F6"/>
    <w:rsid w:val="004C6BFD"/>
    <w:rsid w:val="004D425A"/>
    <w:rsid w:val="00546EBB"/>
    <w:rsid w:val="005579C2"/>
    <w:rsid w:val="00570489"/>
    <w:rsid w:val="005A0579"/>
    <w:rsid w:val="005A7328"/>
    <w:rsid w:val="00600731"/>
    <w:rsid w:val="006344A8"/>
    <w:rsid w:val="0063659B"/>
    <w:rsid w:val="00693F00"/>
    <w:rsid w:val="00696C29"/>
    <w:rsid w:val="006A0C29"/>
    <w:rsid w:val="00734EEC"/>
    <w:rsid w:val="007C64D1"/>
    <w:rsid w:val="007F04FA"/>
    <w:rsid w:val="007F280E"/>
    <w:rsid w:val="00830F56"/>
    <w:rsid w:val="008C0D22"/>
    <w:rsid w:val="008D6E58"/>
    <w:rsid w:val="009E5894"/>
    <w:rsid w:val="00A1231A"/>
    <w:rsid w:val="00A333CE"/>
    <w:rsid w:val="00B77148"/>
    <w:rsid w:val="00B85052"/>
    <w:rsid w:val="00BF1409"/>
    <w:rsid w:val="00C72F81"/>
    <w:rsid w:val="00CB4734"/>
    <w:rsid w:val="00CE1EBC"/>
    <w:rsid w:val="00D60069"/>
    <w:rsid w:val="00D62E01"/>
    <w:rsid w:val="00D65351"/>
    <w:rsid w:val="00D661EE"/>
    <w:rsid w:val="00E048B4"/>
    <w:rsid w:val="00E844E4"/>
    <w:rsid w:val="00F434DD"/>
    <w:rsid w:val="00FA7456"/>
    <w:rsid w:val="00FD39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85E2B6"/>
  <w15:docId w15:val="{E4712CE9-34BC-4F8A-B574-7E8BDDD6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94C"/>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A12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YWCC%20307%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A5DD1822FF4F20AE5EA011514DAA41"/>
        <w:category>
          <w:name w:val="General"/>
          <w:gallery w:val="placeholder"/>
        </w:category>
        <w:types>
          <w:type w:val="bbPlcHdr"/>
        </w:types>
        <w:behaviors>
          <w:behavior w:val="content"/>
        </w:behaviors>
        <w:guid w:val="{4268CD83-71ED-4213-8641-A86D31B4C779}"/>
      </w:docPartPr>
      <w:docPartBody>
        <w:p w:rsidR="001A3DF7" w:rsidRDefault="001A3DF7">
          <w:pPr>
            <w:pStyle w:val="27A5DD1822FF4F20AE5EA011514DAA41"/>
          </w:pPr>
          <w:r w:rsidRPr="00E048B4">
            <w:t>Meeting called by:</w:t>
          </w:r>
        </w:p>
      </w:docPartBody>
    </w:docPart>
    <w:docPart>
      <w:docPartPr>
        <w:name w:val="C410CF8926A54874AE4DBF152951DDC8"/>
        <w:category>
          <w:name w:val="General"/>
          <w:gallery w:val="placeholder"/>
        </w:category>
        <w:types>
          <w:type w:val="bbPlcHdr"/>
        </w:types>
        <w:behaviors>
          <w:behavior w:val="content"/>
        </w:behaviors>
        <w:guid w:val="{265EB1A9-01FB-4951-BD67-812A14B95D2B}"/>
      </w:docPartPr>
      <w:docPartBody>
        <w:p w:rsidR="001A3DF7" w:rsidRDefault="001A3DF7">
          <w:pPr>
            <w:pStyle w:val="C410CF8926A54874AE4DBF152951DDC8"/>
          </w:pPr>
          <w:r w:rsidRPr="00E048B4">
            <w:t>Type of meeting:</w:t>
          </w:r>
        </w:p>
      </w:docPartBody>
    </w:docPart>
    <w:docPart>
      <w:docPartPr>
        <w:name w:val="3C6C2D26477F4FDD86FE21D162BE6DCA"/>
        <w:category>
          <w:name w:val="General"/>
          <w:gallery w:val="placeholder"/>
        </w:category>
        <w:types>
          <w:type w:val="bbPlcHdr"/>
        </w:types>
        <w:behaviors>
          <w:behavior w:val="content"/>
        </w:behaviors>
        <w:guid w:val="{70FCE7A7-41D8-4CC8-8B75-89CCEE8F1CD0}"/>
      </w:docPartPr>
      <w:docPartBody>
        <w:p w:rsidR="001A3DF7" w:rsidRDefault="001A3DF7">
          <w:pPr>
            <w:pStyle w:val="3C6C2D26477F4FDD86FE21D162BE6DCA"/>
          </w:pPr>
          <w:r w:rsidRPr="00E048B4">
            <w:t>Facilitator:</w:t>
          </w:r>
        </w:p>
      </w:docPartBody>
    </w:docPart>
    <w:docPart>
      <w:docPartPr>
        <w:name w:val="93DCA58B5A4E41658632879E1D3199C1"/>
        <w:category>
          <w:name w:val="General"/>
          <w:gallery w:val="placeholder"/>
        </w:category>
        <w:types>
          <w:type w:val="bbPlcHdr"/>
        </w:types>
        <w:behaviors>
          <w:behavior w:val="content"/>
        </w:behaviors>
        <w:guid w:val="{5B712262-2928-4D3C-8A31-CE45A6769DEE}"/>
      </w:docPartPr>
      <w:docPartBody>
        <w:p w:rsidR="001A3DF7" w:rsidRDefault="001A3DF7">
          <w:pPr>
            <w:pStyle w:val="93DCA58B5A4E41658632879E1D3199C1"/>
          </w:pPr>
          <w:r w:rsidRPr="00E048B4">
            <w:t>Note taker:</w:t>
          </w:r>
        </w:p>
      </w:docPartBody>
    </w:docPart>
    <w:docPart>
      <w:docPartPr>
        <w:name w:val="8DB3A84D79D84814A12E0DF68B7560EF"/>
        <w:category>
          <w:name w:val="General"/>
          <w:gallery w:val="placeholder"/>
        </w:category>
        <w:types>
          <w:type w:val="bbPlcHdr"/>
        </w:types>
        <w:behaviors>
          <w:behavior w:val="content"/>
        </w:behaviors>
        <w:guid w:val="{531C49EC-5C75-4CDF-BEDF-CC1AFD863A24}"/>
      </w:docPartPr>
      <w:docPartBody>
        <w:p w:rsidR="001A3DF7" w:rsidRDefault="001A3DF7">
          <w:pPr>
            <w:pStyle w:val="8DB3A84D79D84814A12E0DF68B7560EF"/>
          </w:pPr>
          <w:r w:rsidRPr="00E048B4">
            <w:t>Timekeeper:</w:t>
          </w:r>
        </w:p>
      </w:docPartBody>
    </w:docPart>
    <w:docPart>
      <w:docPartPr>
        <w:name w:val="0368F9FFEE8D497F80A9B11B8EAAD482"/>
        <w:category>
          <w:name w:val="General"/>
          <w:gallery w:val="placeholder"/>
        </w:category>
        <w:types>
          <w:type w:val="bbPlcHdr"/>
        </w:types>
        <w:behaviors>
          <w:behavior w:val="content"/>
        </w:behaviors>
        <w:guid w:val="{29878260-F48E-476A-BCFE-30E5B6DDBE08}"/>
      </w:docPartPr>
      <w:docPartBody>
        <w:p w:rsidR="001A3DF7" w:rsidRDefault="001A3DF7">
          <w:pPr>
            <w:pStyle w:val="0368F9FFEE8D497F80A9B11B8EAAD482"/>
          </w:pPr>
          <w:r>
            <w:t>Attendees:</w:t>
          </w:r>
        </w:p>
      </w:docPartBody>
    </w:docPart>
    <w:docPart>
      <w:docPartPr>
        <w:name w:val="FFED3AB5A8104CE68D85375D7B5EF7A2"/>
        <w:category>
          <w:name w:val="General"/>
          <w:gallery w:val="placeholder"/>
        </w:category>
        <w:types>
          <w:type w:val="bbPlcHdr"/>
        </w:types>
        <w:behaviors>
          <w:behavior w:val="content"/>
        </w:behaviors>
        <w:guid w:val="{0F6F38E5-D50C-4FD6-A3E2-DD5EDBDD7E07}"/>
      </w:docPartPr>
      <w:docPartBody>
        <w:p w:rsidR="001A3DF7" w:rsidRDefault="001A3DF7">
          <w:pPr>
            <w:pStyle w:val="FFED3AB5A8104CE68D85375D7B5EF7A2"/>
          </w:pPr>
          <w:r>
            <w:t>Minutes</w:t>
          </w:r>
        </w:p>
      </w:docPartBody>
    </w:docPart>
    <w:docPart>
      <w:docPartPr>
        <w:name w:val="BCD7B4C0214342C480B6A0CA54FBD3F8"/>
        <w:category>
          <w:name w:val="General"/>
          <w:gallery w:val="placeholder"/>
        </w:category>
        <w:types>
          <w:type w:val="bbPlcHdr"/>
        </w:types>
        <w:behaviors>
          <w:behavior w:val="content"/>
        </w:behaviors>
        <w:guid w:val="{3C33FD38-9062-4141-BA45-5835394E3701}"/>
      </w:docPartPr>
      <w:docPartBody>
        <w:p w:rsidR="001A3DF7" w:rsidRDefault="001A3DF7">
          <w:pPr>
            <w:pStyle w:val="BCD7B4C0214342C480B6A0CA54FBD3F8"/>
          </w:pPr>
          <w:r>
            <w:t>Agenda item:</w:t>
          </w:r>
        </w:p>
      </w:docPartBody>
    </w:docPart>
    <w:docPart>
      <w:docPartPr>
        <w:name w:val="20407E1179B8477E8CBAA5471EA5F6F1"/>
        <w:category>
          <w:name w:val="General"/>
          <w:gallery w:val="placeholder"/>
        </w:category>
        <w:types>
          <w:type w:val="bbPlcHdr"/>
        </w:types>
        <w:behaviors>
          <w:behavior w:val="content"/>
        </w:behaviors>
        <w:guid w:val="{602C2AFC-4726-4BCA-A02E-552E16834399}"/>
      </w:docPartPr>
      <w:docPartBody>
        <w:p w:rsidR="001A3DF7" w:rsidRDefault="001A3DF7">
          <w:pPr>
            <w:pStyle w:val="20407E1179B8477E8CBAA5471EA5F6F1"/>
          </w:pPr>
          <w:r>
            <w:t>Presenter:</w:t>
          </w:r>
        </w:p>
      </w:docPartBody>
    </w:docPart>
    <w:docPart>
      <w:docPartPr>
        <w:name w:val="ED2706E8B47341DF8BBD8454E1C9C2E7"/>
        <w:category>
          <w:name w:val="General"/>
          <w:gallery w:val="placeholder"/>
        </w:category>
        <w:types>
          <w:type w:val="bbPlcHdr"/>
        </w:types>
        <w:behaviors>
          <w:behavior w:val="content"/>
        </w:behaviors>
        <w:guid w:val="{5719B3AC-2789-420B-BE47-3ABF1A4A6D92}"/>
      </w:docPartPr>
      <w:docPartBody>
        <w:p w:rsidR="001A3DF7" w:rsidRDefault="001A3DF7">
          <w:pPr>
            <w:pStyle w:val="ED2706E8B47341DF8BBD8454E1C9C2E7"/>
          </w:pPr>
          <w:r>
            <w:t>Discussion:</w:t>
          </w:r>
        </w:p>
      </w:docPartBody>
    </w:docPart>
    <w:docPart>
      <w:docPartPr>
        <w:name w:val="530C4A9191B54F05B930D465E0F0C2E2"/>
        <w:category>
          <w:name w:val="General"/>
          <w:gallery w:val="placeholder"/>
        </w:category>
        <w:types>
          <w:type w:val="bbPlcHdr"/>
        </w:types>
        <w:behaviors>
          <w:behavior w:val="content"/>
        </w:behaviors>
        <w:guid w:val="{CFA229F0-B360-4723-A82D-382B2483C6B5}"/>
      </w:docPartPr>
      <w:docPartBody>
        <w:p w:rsidR="001A3DF7" w:rsidRDefault="001A3DF7">
          <w:pPr>
            <w:pStyle w:val="530C4A9191B54F05B930D465E0F0C2E2"/>
          </w:pPr>
          <w:r>
            <w:t>Conclusions:</w:t>
          </w:r>
        </w:p>
      </w:docPartBody>
    </w:docPart>
    <w:docPart>
      <w:docPartPr>
        <w:name w:val="2126109DD2864640977E3A4CBF32CEAD"/>
        <w:category>
          <w:name w:val="General"/>
          <w:gallery w:val="placeholder"/>
        </w:category>
        <w:types>
          <w:type w:val="bbPlcHdr"/>
        </w:types>
        <w:behaviors>
          <w:behavior w:val="content"/>
        </w:behaviors>
        <w:guid w:val="{A7506F11-6BE1-4F86-834B-7D483D391131}"/>
      </w:docPartPr>
      <w:docPartBody>
        <w:p w:rsidR="001A3DF7" w:rsidRDefault="001A3DF7">
          <w:pPr>
            <w:pStyle w:val="2126109DD2864640977E3A4CBF32CEAD"/>
          </w:pPr>
          <w:r>
            <w:t>Action items</w:t>
          </w:r>
        </w:p>
      </w:docPartBody>
    </w:docPart>
    <w:docPart>
      <w:docPartPr>
        <w:name w:val="AD570B2C7C554FF5B9393A9309C226A4"/>
        <w:category>
          <w:name w:val="General"/>
          <w:gallery w:val="placeholder"/>
        </w:category>
        <w:types>
          <w:type w:val="bbPlcHdr"/>
        </w:types>
        <w:behaviors>
          <w:behavior w:val="content"/>
        </w:behaviors>
        <w:guid w:val="{E6938593-A4F3-495C-AA23-ADDE5B78035F}"/>
      </w:docPartPr>
      <w:docPartBody>
        <w:p w:rsidR="001A3DF7" w:rsidRDefault="001A3DF7">
          <w:pPr>
            <w:pStyle w:val="AD570B2C7C554FF5B9393A9309C226A4"/>
          </w:pPr>
          <w:r>
            <w:t>Person responsible</w:t>
          </w:r>
        </w:p>
      </w:docPartBody>
    </w:docPart>
    <w:docPart>
      <w:docPartPr>
        <w:name w:val="D353878E233446A0BF8EC69A2BBE9E1F"/>
        <w:category>
          <w:name w:val="General"/>
          <w:gallery w:val="placeholder"/>
        </w:category>
        <w:types>
          <w:type w:val="bbPlcHdr"/>
        </w:types>
        <w:behaviors>
          <w:behavior w:val="content"/>
        </w:behaviors>
        <w:guid w:val="{8E535DFA-8B08-4600-8DAD-476D09F563F3}"/>
      </w:docPartPr>
      <w:docPartBody>
        <w:p w:rsidR="001A3DF7" w:rsidRDefault="001A3DF7">
          <w:pPr>
            <w:pStyle w:val="D353878E233446A0BF8EC69A2BBE9E1F"/>
          </w:pPr>
          <w: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F7"/>
    <w:rsid w:val="001A3DF7"/>
    <w:rsid w:val="007F0719"/>
    <w:rsid w:val="00B8370A"/>
    <w:rsid w:val="00FD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7246D3D91E414B901908EB69859332">
    <w:name w:val="097246D3D91E414B901908EB69859332"/>
    <w:rsid w:val="00B8370A"/>
  </w:style>
  <w:style w:type="paragraph" w:customStyle="1" w:styleId="27A5DD1822FF4F20AE5EA011514DAA41">
    <w:name w:val="27A5DD1822FF4F20AE5EA011514DAA41"/>
  </w:style>
  <w:style w:type="paragraph" w:customStyle="1" w:styleId="C410CF8926A54874AE4DBF152951DDC8">
    <w:name w:val="C410CF8926A54874AE4DBF152951DDC8"/>
  </w:style>
  <w:style w:type="paragraph" w:customStyle="1" w:styleId="3C6C2D26477F4FDD86FE21D162BE6DCA">
    <w:name w:val="3C6C2D26477F4FDD86FE21D162BE6DCA"/>
  </w:style>
  <w:style w:type="paragraph" w:customStyle="1" w:styleId="93DCA58B5A4E41658632879E1D3199C1">
    <w:name w:val="93DCA58B5A4E41658632879E1D3199C1"/>
  </w:style>
  <w:style w:type="paragraph" w:customStyle="1" w:styleId="8DB3A84D79D84814A12E0DF68B7560EF">
    <w:name w:val="8DB3A84D79D84814A12E0DF68B7560EF"/>
  </w:style>
  <w:style w:type="paragraph" w:customStyle="1" w:styleId="0368F9FFEE8D497F80A9B11B8EAAD482">
    <w:name w:val="0368F9FFEE8D497F80A9B11B8EAAD482"/>
  </w:style>
  <w:style w:type="paragraph" w:customStyle="1" w:styleId="FFED3AB5A8104CE68D85375D7B5EF7A2">
    <w:name w:val="FFED3AB5A8104CE68D85375D7B5EF7A2"/>
  </w:style>
  <w:style w:type="paragraph" w:customStyle="1" w:styleId="BCD7B4C0214342C480B6A0CA54FBD3F8">
    <w:name w:val="BCD7B4C0214342C480B6A0CA54FBD3F8"/>
  </w:style>
  <w:style w:type="paragraph" w:customStyle="1" w:styleId="20407E1179B8477E8CBAA5471EA5F6F1">
    <w:name w:val="20407E1179B8477E8CBAA5471EA5F6F1"/>
  </w:style>
  <w:style w:type="paragraph" w:customStyle="1" w:styleId="ED2706E8B47341DF8BBD8454E1C9C2E7">
    <w:name w:val="ED2706E8B47341DF8BBD8454E1C9C2E7"/>
  </w:style>
  <w:style w:type="paragraph" w:customStyle="1" w:styleId="530C4A9191B54F05B930D465E0F0C2E2">
    <w:name w:val="530C4A9191B54F05B930D465E0F0C2E2"/>
  </w:style>
  <w:style w:type="paragraph" w:customStyle="1" w:styleId="2126109DD2864640977E3A4CBF32CEAD">
    <w:name w:val="2126109DD2864640977E3A4CBF32CEAD"/>
  </w:style>
  <w:style w:type="paragraph" w:customStyle="1" w:styleId="AD570B2C7C554FF5B9393A9309C226A4">
    <w:name w:val="AD570B2C7C554FF5B9393A9309C226A4"/>
  </w:style>
  <w:style w:type="paragraph" w:customStyle="1" w:styleId="D353878E233446A0BF8EC69A2BBE9E1F">
    <w:name w:val="D353878E233446A0BF8EC69A2BBE9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2789E757DECB4580B00BD932FE8828" ma:contentTypeVersion="7" ma:contentTypeDescription="Create a new document." ma:contentTypeScope="" ma:versionID="ab7529b759dcae82bb07e4adcc4c3c6a">
  <xsd:schema xmlns:xsd="http://www.w3.org/2001/XMLSchema" xmlns:xs="http://www.w3.org/2001/XMLSchema" xmlns:p="http://schemas.microsoft.com/office/2006/metadata/properties" xmlns:ns3="34c73e09-540a-4179-88e9-02781ae88e94" xmlns:ns4="3fa37676-78ec-4019-b96b-58776991b0ba" targetNamespace="http://schemas.microsoft.com/office/2006/metadata/properties" ma:root="true" ma:fieldsID="2f88e814b8c203189684457e20a2c335" ns3:_="" ns4:_="">
    <xsd:import namespace="34c73e09-540a-4179-88e9-02781ae88e94"/>
    <xsd:import namespace="3fa37676-78ec-4019-b96b-58776991b0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73e09-540a-4179-88e9-02781ae8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a37676-78ec-4019-b96b-58776991b0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55A38C-1A41-433A-9456-E74C0560B50F}">
  <ds:schemaRefs>
    <ds:schemaRef ds:uri="http://schemas.microsoft.com/sharepoint/v3/contenttype/forms"/>
  </ds:schemaRefs>
</ds:datastoreItem>
</file>

<file path=customXml/itemProps2.xml><?xml version="1.0" encoding="utf-8"?>
<ds:datastoreItem xmlns:ds="http://schemas.openxmlformats.org/officeDocument/2006/customXml" ds:itemID="{31DEF1EC-BAE8-4DF3-838A-8A2DC4920DE4}">
  <ds:schemaRefs>
    <ds:schemaRef ds:uri="http://schemas.microsoft.com/office/2006/metadata/properties"/>
    <ds:schemaRef ds:uri="http://purl.org/dc/terms/"/>
    <ds:schemaRef ds:uri="http://schemas.openxmlformats.org/package/2006/metadata/core-properties"/>
    <ds:schemaRef ds:uri="3fa37676-78ec-4019-b96b-58776991b0ba"/>
    <ds:schemaRef ds:uri="http://purl.org/dc/dcmitype/"/>
    <ds:schemaRef ds:uri="http://schemas.microsoft.com/office/infopath/2007/PartnerControls"/>
    <ds:schemaRef ds:uri="http://schemas.microsoft.com/office/2006/documentManagement/types"/>
    <ds:schemaRef ds:uri="http://purl.org/dc/elements/1.1/"/>
    <ds:schemaRef ds:uri="34c73e09-540a-4179-88e9-02781ae88e94"/>
    <ds:schemaRef ds:uri="http://www.w3.org/XML/1998/namespace"/>
  </ds:schemaRefs>
</ds:datastoreItem>
</file>

<file path=customXml/itemProps3.xml><?xml version="1.0" encoding="utf-8"?>
<ds:datastoreItem xmlns:ds="http://schemas.openxmlformats.org/officeDocument/2006/customXml" ds:itemID="{07DD4D00-062F-43F5-B3B9-13B7E6E90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73e09-540a-4179-88e9-02781ae88e94"/>
    <ds:schemaRef ds:uri="3fa37676-78ec-4019-b96b-58776991b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YWCC 307 meeting minutes.dotx</Template>
  <TotalTime>1</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Julia-Marie Guinto</dc:creator>
  <cp:keywords/>
  <dc:description/>
  <cp:lastModifiedBy>Guinto, Julia-Marie</cp:lastModifiedBy>
  <cp:revision>2</cp:revision>
  <dcterms:created xsi:type="dcterms:W3CDTF">2022-05-05T01:11:00Z</dcterms:created>
  <dcterms:modified xsi:type="dcterms:W3CDTF">2022-05-05T01:11:00Z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0x010100352789E757DECB4580B00BD932FE8828</vt:lpwstr>
  </property>
</Properties>
</file>